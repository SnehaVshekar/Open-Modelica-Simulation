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48F8F" w14:textId="276BBA2B" w:rsidR="00C6554A" w:rsidRPr="008B5277" w:rsidRDefault="00771DF3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2DABE41C" wp14:editId="5745AF87">
            <wp:extent cx="548640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5F466FF" w14:textId="58045104" w:rsidR="00C6554A" w:rsidRDefault="00771DF3" w:rsidP="00C6554A">
      <w:pPr>
        <w:pStyle w:val="Title"/>
      </w:pPr>
      <w:r>
        <w:t>SER-594</w:t>
      </w:r>
    </w:p>
    <w:p w14:paraId="7C201CD3" w14:textId="211C69D4" w:rsidR="00C6554A" w:rsidRPr="00771DF3" w:rsidRDefault="00771DF3" w:rsidP="00C6554A">
      <w:pPr>
        <w:pStyle w:val="Subtitle"/>
        <w:rPr>
          <w:color w:val="007DEB" w:themeColor="background2" w:themeShade="80"/>
        </w:rPr>
      </w:pPr>
      <w:r w:rsidRPr="00771DF3">
        <w:rPr>
          <w:color w:val="007DEB" w:themeColor="background2" w:themeShade="80"/>
        </w:rPr>
        <w:t>Advanced Software Design</w:t>
      </w:r>
    </w:p>
    <w:p w14:paraId="62DE9CD5" w14:textId="77777777" w:rsidR="00B25DF3" w:rsidRDefault="00771DF3" w:rsidP="00C6554A">
      <w:pPr>
        <w:pStyle w:val="ContactInfo"/>
        <w:rPr>
          <w:b/>
          <w:color w:val="750A3C" w:themeColor="accent2" w:themeShade="80"/>
        </w:rPr>
      </w:pPr>
      <w:r w:rsidRPr="00771DF3">
        <w:rPr>
          <w:b/>
          <w:color w:val="750A3C" w:themeColor="accent2" w:themeShade="80"/>
        </w:rPr>
        <w:t>SNEHA VIDHYASHEKAR</w:t>
      </w:r>
      <w:r w:rsidR="00C6554A" w:rsidRPr="00771DF3">
        <w:rPr>
          <w:b/>
          <w:color w:val="750A3C" w:themeColor="accent2" w:themeShade="80"/>
        </w:rPr>
        <w:t xml:space="preserve"> | </w:t>
      </w:r>
      <w:r w:rsidRPr="00771DF3">
        <w:rPr>
          <w:b/>
          <w:color w:val="750A3C" w:themeColor="accent2" w:themeShade="80"/>
        </w:rPr>
        <w:t>ASSIGNMENT-2</w:t>
      </w:r>
      <w:r w:rsidR="00C6554A" w:rsidRPr="00771DF3">
        <w:rPr>
          <w:b/>
          <w:color w:val="750A3C" w:themeColor="accent2" w:themeShade="80"/>
        </w:rPr>
        <w:t xml:space="preserve"> | </w:t>
      </w:r>
      <w:r w:rsidRPr="00771DF3">
        <w:rPr>
          <w:b/>
          <w:color w:val="750A3C" w:themeColor="accent2" w:themeShade="80"/>
        </w:rPr>
        <w:t>03/18/2018</w:t>
      </w:r>
    </w:p>
    <w:p w14:paraId="76FEC2D6" w14:textId="72DA5384" w:rsidR="00C6554A" w:rsidRPr="00771DF3" w:rsidRDefault="00B25DF3" w:rsidP="00C6554A">
      <w:pPr>
        <w:pStyle w:val="ContactInfo"/>
        <w:rPr>
          <w:b/>
          <w:color w:val="750A3C" w:themeColor="accent2" w:themeShade="80"/>
        </w:rPr>
      </w:pPr>
      <w:r>
        <w:rPr>
          <w:b/>
          <w:color w:val="750A3C" w:themeColor="accent2" w:themeShade="80"/>
        </w:rPr>
        <w:t>ASU ID: 1211274841</w:t>
      </w:r>
      <w:r w:rsidRPr="00771DF3">
        <w:rPr>
          <w:b/>
          <w:color w:val="750A3C" w:themeColor="accent2" w:themeShade="80"/>
        </w:rPr>
        <w:t xml:space="preserve"> </w:t>
      </w:r>
      <w:r w:rsidR="00C6554A" w:rsidRPr="00771DF3">
        <w:rPr>
          <w:b/>
          <w:color w:val="750A3C" w:themeColor="accent2" w:themeShade="80"/>
        </w:rPr>
        <w:br w:type="page"/>
      </w:r>
    </w:p>
    <w:p w14:paraId="26857312" w14:textId="6507D79A" w:rsidR="00C6554A" w:rsidRDefault="009166C4" w:rsidP="00C6554A">
      <w:pPr>
        <w:pStyle w:val="Heading1"/>
      </w:pPr>
      <w:r>
        <w:lastRenderedPageBreak/>
        <w:t>CONDITIONS</w:t>
      </w:r>
    </w:p>
    <w:p w14:paraId="7A1469C1" w14:textId="7C2A0327" w:rsidR="009166C4" w:rsidRDefault="009166C4" w:rsidP="009166C4">
      <w:r>
        <w:t>My model has following constraints:</w:t>
      </w:r>
    </w:p>
    <w:p w14:paraId="4C424E79" w14:textId="6938AD22" w:rsidR="00C6554A" w:rsidRDefault="009166C4" w:rsidP="009166C4">
      <w:pPr>
        <w:pStyle w:val="ListBullet"/>
        <w:numPr>
          <w:ilvl w:val="0"/>
          <w:numId w:val="1"/>
        </w:numPr>
      </w:pPr>
      <w:r>
        <w:t xml:space="preserve">It consists of 9 rooms. There are 3 rooms in a row, each separated by a wall made of </w:t>
      </w:r>
      <w:r w:rsidR="00000324">
        <w:t xml:space="preserve">hardwood. Totally, there are three rows (1 row </w:t>
      </w:r>
      <w:r w:rsidR="00000324">
        <w:sym w:font="Wingdings" w:char="F0E8"/>
      </w:r>
      <w:r w:rsidR="00000324">
        <w:t xml:space="preserve"> 3 rooms). All on the same floor of the building.</w:t>
      </w:r>
    </w:p>
    <w:p w14:paraId="6AF8E661" w14:textId="6B78037B" w:rsidR="009166C4" w:rsidRDefault="00000324" w:rsidP="009166C4">
      <w:pPr>
        <w:pStyle w:val="ListBullet"/>
        <w:numPr>
          <w:ilvl w:val="0"/>
          <w:numId w:val="1"/>
        </w:numPr>
      </w:pPr>
      <w:r>
        <w:t>Each room is surrounded by four walls. Some walls are common to adjacent rooms. All the walls are made of wood(hardwood) with thickness(t=0.25) and thermal conductivity(k=0.16).</w:t>
      </w:r>
    </w:p>
    <w:p w14:paraId="762A7852" w14:textId="68770308" w:rsidR="00000324" w:rsidRDefault="00000324" w:rsidP="009166C4">
      <w:pPr>
        <w:pStyle w:val="ListBullet"/>
        <w:numPr>
          <w:ilvl w:val="0"/>
          <w:numId w:val="1"/>
        </w:numPr>
      </w:pPr>
      <w:r>
        <w:t xml:space="preserve">All the walls are connected to the room with connectors. </w:t>
      </w:r>
    </w:p>
    <w:p w14:paraId="38BC49F6" w14:textId="34A640C7" w:rsidR="00994B84" w:rsidRDefault="00994B84" w:rsidP="009166C4">
      <w:pPr>
        <w:pStyle w:val="ListBullet"/>
        <w:numPr>
          <w:ilvl w:val="0"/>
          <w:numId w:val="1"/>
        </w:numPr>
      </w:pPr>
      <w:r>
        <w:t xml:space="preserve">Each wall has the dimension </w:t>
      </w:r>
      <w:r>
        <w:sym w:font="Wingdings" w:char="F0E0"/>
      </w:r>
      <w:r>
        <w:t xml:space="preserve"> length = 4m and width=4m</w:t>
      </w:r>
    </w:p>
    <w:p w14:paraId="22A8C1CF" w14:textId="6F10C3E1" w:rsidR="00000324" w:rsidRDefault="00000324" w:rsidP="009166C4">
      <w:pPr>
        <w:pStyle w:val="ListBullet"/>
        <w:numPr>
          <w:ilvl w:val="0"/>
          <w:numId w:val="1"/>
        </w:numPr>
      </w:pPr>
      <w:r>
        <w:t xml:space="preserve">Each wall has two connectors. One is the inner flow and one is considered as outer flow. These connectors </w:t>
      </w:r>
      <w:r w:rsidR="00994B84">
        <w:t>help</w:t>
      </w:r>
      <w:r>
        <w:t xml:space="preserve"> to determine the heat flow from environment to </w:t>
      </w:r>
      <w:r w:rsidR="00994B84">
        <w:t>wall and from wall to room.</w:t>
      </w:r>
    </w:p>
    <w:p w14:paraId="7137924F" w14:textId="1C53C902" w:rsidR="00994B84" w:rsidRDefault="00994B84" w:rsidP="009166C4">
      <w:pPr>
        <w:pStyle w:val="ListBullet"/>
        <w:numPr>
          <w:ilvl w:val="0"/>
          <w:numId w:val="1"/>
        </w:numPr>
      </w:pPr>
      <w:r>
        <w:t>Each room has one connector. This is used has both inner flow and outer flow.</w:t>
      </w:r>
    </w:p>
    <w:p w14:paraId="555302F4" w14:textId="690FE756" w:rsidR="00994B84" w:rsidRDefault="00994B84" w:rsidP="009166C4">
      <w:pPr>
        <w:pStyle w:val="ListBullet"/>
        <w:numPr>
          <w:ilvl w:val="0"/>
          <w:numId w:val="1"/>
        </w:numPr>
      </w:pPr>
      <w:r>
        <w:t xml:space="preserve">Each room is of Volume = 4*4*4. At the beginning I had considered it with Volume=2*2*2 which was taking way too much time for simulation and getting the result. </w:t>
      </w:r>
    </w:p>
    <w:p w14:paraId="31FC6465" w14:textId="5C0A1E47" w:rsidR="00994B84" w:rsidRDefault="00994B84" w:rsidP="003F49F2">
      <w:pPr>
        <w:pStyle w:val="ListBullet"/>
        <w:numPr>
          <w:ilvl w:val="0"/>
          <w:numId w:val="1"/>
        </w:numPr>
      </w:pPr>
      <w:r>
        <w:t>Dimension of room and wall are kept constant</w:t>
      </w:r>
      <w:r w:rsidR="003F49F2">
        <w:t xml:space="preserve"> since they remain same.</w:t>
      </w:r>
    </w:p>
    <w:p w14:paraId="0B3883DB" w14:textId="0FF133D2" w:rsidR="00505634" w:rsidRDefault="00505634" w:rsidP="003F49F2">
      <w:pPr>
        <w:pStyle w:val="ListBullet"/>
        <w:numPr>
          <w:ilvl w:val="0"/>
          <w:numId w:val="1"/>
        </w:numPr>
      </w:pPr>
      <w:r>
        <w:t>I tried to use SI Units in Modelica. But it was throwing error and not recognizing even after importing the SI Units library/package. Thus, I have used standard way of “Real” types.</w:t>
      </w:r>
    </w:p>
    <w:p w14:paraId="2794D0BC" w14:textId="10A71949" w:rsidR="00000324" w:rsidRPr="00514122" w:rsidRDefault="00000324" w:rsidP="00000324">
      <w:pPr>
        <w:pStyle w:val="ListBullet"/>
        <w:numPr>
          <w:ilvl w:val="0"/>
          <w:numId w:val="0"/>
        </w:numPr>
        <w:ind w:left="360"/>
      </w:pPr>
    </w:p>
    <w:p w14:paraId="26C96282" w14:textId="0BD88117" w:rsidR="00C6554A" w:rsidRPr="0018437D" w:rsidRDefault="00505634" w:rsidP="00C6554A">
      <w:pPr>
        <w:pStyle w:val="Heading2"/>
        <w:rPr>
          <w:b/>
        </w:rPr>
      </w:pPr>
      <w:r w:rsidRPr="0018437D">
        <w:rPr>
          <w:b/>
        </w:rPr>
        <w:t>DIAGRAMS</w:t>
      </w:r>
      <w:r w:rsidR="0018437D" w:rsidRPr="0018437D">
        <w:rPr>
          <w:b/>
        </w:rPr>
        <w:t xml:space="preserve"> </w:t>
      </w:r>
    </w:p>
    <w:p w14:paraId="0BDD0B3A" w14:textId="74755037" w:rsidR="0018437D" w:rsidRPr="0018437D" w:rsidRDefault="0018437D" w:rsidP="0018437D">
      <w:pPr>
        <w:rPr>
          <w:b/>
          <w:color w:val="000000" w:themeColor="text1"/>
          <w:u w:val="single"/>
        </w:rPr>
      </w:pPr>
      <w:r w:rsidRPr="0018437D">
        <w:rPr>
          <w:b/>
          <w:color w:val="000000" w:themeColor="text1"/>
          <w:u w:val="single"/>
        </w:rPr>
        <w:t>DESIGN</w:t>
      </w:r>
    </w:p>
    <w:p w14:paraId="7DD39FA9" w14:textId="507B38E0" w:rsidR="00775303" w:rsidRDefault="0041737E" w:rsidP="0041737E">
      <w:r>
        <w:t xml:space="preserve">ROOM </w:t>
      </w:r>
      <w:r w:rsidR="00A15656">
        <w:t>MODEL:</w:t>
      </w:r>
    </w:p>
    <w:p w14:paraId="3B2ADECC" w14:textId="35B50254" w:rsidR="00F54748" w:rsidRDefault="00A15656" w:rsidP="0041737E">
      <w:r>
        <w:t>Single room surrounded by four walls (hardwood walls)</w:t>
      </w:r>
    </w:p>
    <w:p w14:paraId="7C271645" w14:textId="734CD6B1" w:rsidR="00F54748" w:rsidRDefault="00F54748" w:rsidP="0041737E">
      <w:r>
        <w:t xml:space="preserve">Room </w:t>
      </w:r>
      <w:r>
        <w:br/>
        <w:t>Volume= 4*4*4</w:t>
      </w:r>
    </w:p>
    <w:p w14:paraId="65D53178" w14:textId="588A7CC9" w:rsidR="00F54748" w:rsidRDefault="00F54748" w:rsidP="0041737E">
      <w:r>
        <w:t>Wall</w:t>
      </w:r>
      <w:r>
        <w:br/>
      </w:r>
      <w:r w:rsidR="00775303">
        <w:t>Length*width = 4*4= Area of the wall</w:t>
      </w:r>
    </w:p>
    <w:p w14:paraId="606A8E68" w14:textId="77777777" w:rsidR="00F54748" w:rsidRDefault="00F54748" w:rsidP="0041737E"/>
    <w:p w14:paraId="3C0B038E" w14:textId="566C0535" w:rsidR="00A15656" w:rsidRDefault="00F54748" w:rsidP="0041737E">
      <w:r>
        <w:rPr>
          <w:noProof/>
        </w:rPr>
        <w:drawing>
          <wp:inline distT="0" distB="0" distL="0" distR="0" wp14:anchorId="0910AA68" wp14:editId="5F661DB0">
            <wp:extent cx="48672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E0BC" w14:textId="74FE0A23" w:rsidR="00A15656" w:rsidRDefault="00775303" w:rsidP="00775303">
      <w:pPr>
        <w:jc w:val="center"/>
        <w:rPr>
          <w:b/>
        </w:rPr>
      </w:pPr>
      <w:r w:rsidRPr="00775303">
        <w:rPr>
          <w:b/>
          <w:u w:val="single"/>
        </w:rPr>
        <w:t>Figure:</w:t>
      </w:r>
      <w:r w:rsidRPr="00775303">
        <w:rPr>
          <w:b/>
        </w:rPr>
        <w:t xml:space="preserve"> Single room surrounded by 4 walls</w:t>
      </w:r>
      <w:r w:rsidR="0059495E">
        <w:rPr>
          <w:b/>
        </w:rPr>
        <w:t xml:space="preserve"> without connectors</w:t>
      </w:r>
    </w:p>
    <w:p w14:paraId="30C67965" w14:textId="183881F3" w:rsidR="0059495E" w:rsidRDefault="0059495E" w:rsidP="00775303">
      <w:pPr>
        <w:jc w:val="center"/>
        <w:rPr>
          <w:b/>
        </w:rPr>
      </w:pPr>
      <w:r>
        <w:rPr>
          <w:noProof/>
        </w:rPr>
        <w:drawing>
          <wp:inline distT="0" distB="0" distL="0" distR="0" wp14:anchorId="2C5D17B7" wp14:editId="2E6E6342">
            <wp:extent cx="5011200" cy="353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515" cy="35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1427" w14:textId="4D35C30F" w:rsidR="0059495E" w:rsidRDefault="0059495E" w:rsidP="00775303">
      <w:pPr>
        <w:jc w:val="center"/>
        <w:rPr>
          <w:b/>
        </w:rPr>
      </w:pPr>
      <w:r w:rsidRPr="0059495E">
        <w:rPr>
          <w:b/>
          <w:u w:val="single"/>
        </w:rPr>
        <w:lastRenderedPageBreak/>
        <w:t>Figure</w:t>
      </w:r>
      <w:r>
        <w:rPr>
          <w:b/>
        </w:rPr>
        <w:t>: Single room surrounded by 4 walls with connectors</w:t>
      </w:r>
    </w:p>
    <w:p w14:paraId="16AB2328" w14:textId="558FA4C0" w:rsidR="0059495E" w:rsidRDefault="0059495E" w:rsidP="00775303">
      <w:pPr>
        <w:jc w:val="center"/>
        <w:rPr>
          <w:b/>
        </w:rPr>
      </w:pPr>
      <w:r>
        <w:rPr>
          <w:noProof/>
        </w:rPr>
        <w:drawing>
          <wp:inline distT="0" distB="0" distL="0" distR="0" wp14:anchorId="20462AF9" wp14:editId="3D32811A">
            <wp:extent cx="5486400" cy="3956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3F95" w14:textId="6DFB907E" w:rsidR="0059495E" w:rsidRDefault="0059495E" w:rsidP="00775303">
      <w:pPr>
        <w:jc w:val="center"/>
        <w:rPr>
          <w:b/>
        </w:rPr>
      </w:pPr>
      <w:r>
        <w:rPr>
          <w:b/>
        </w:rPr>
        <w:t>Figure: Nine Rooms each surrounded by 4 walls and have common walls with adjacent rooms</w:t>
      </w:r>
    </w:p>
    <w:p w14:paraId="66E31F8B" w14:textId="323DF562" w:rsidR="0059495E" w:rsidRDefault="0059495E" w:rsidP="00775303">
      <w:pPr>
        <w:jc w:val="center"/>
        <w:rPr>
          <w:b/>
        </w:rPr>
      </w:pPr>
    </w:p>
    <w:p w14:paraId="0DFB7AEF" w14:textId="19E074E9" w:rsidR="0059495E" w:rsidRPr="00B25DF3" w:rsidRDefault="0059495E" w:rsidP="00B25DF3">
      <w:pPr>
        <w:pStyle w:val="ListParagraph"/>
        <w:numPr>
          <w:ilvl w:val="0"/>
          <w:numId w:val="17"/>
        </w:numPr>
        <w:rPr>
          <w:b/>
        </w:rPr>
      </w:pPr>
      <w:r w:rsidRPr="00B25DF3">
        <w:rPr>
          <w:b/>
        </w:rPr>
        <w:t>In the above figure I have shown connector for one room and all other rooms have similar connectors.</w:t>
      </w:r>
    </w:p>
    <w:p w14:paraId="52F1D48D" w14:textId="35B29D92" w:rsidR="0059495E" w:rsidRPr="00B25DF3" w:rsidRDefault="0059495E" w:rsidP="00B25DF3">
      <w:pPr>
        <w:pStyle w:val="ListParagraph"/>
        <w:numPr>
          <w:ilvl w:val="0"/>
          <w:numId w:val="17"/>
        </w:numPr>
        <w:rPr>
          <w:b/>
        </w:rPr>
      </w:pPr>
      <w:r w:rsidRPr="00B25DF3">
        <w:rPr>
          <w:b/>
        </w:rPr>
        <w:t xml:space="preserve">Red </w:t>
      </w:r>
      <w:r w:rsidR="00B25DF3" w:rsidRPr="00B25DF3">
        <w:sym w:font="Wingdings" w:char="F0E0"/>
      </w:r>
      <w:r w:rsidR="00B25DF3" w:rsidRPr="00B25DF3">
        <w:rPr>
          <w:b/>
        </w:rPr>
        <w:t xml:space="preserve"> inner flow</w:t>
      </w:r>
    </w:p>
    <w:p w14:paraId="2053ADB4" w14:textId="212CFFD3" w:rsidR="00B25DF3" w:rsidRDefault="00B25DF3" w:rsidP="00B25DF3">
      <w:pPr>
        <w:pStyle w:val="ListParagraph"/>
        <w:numPr>
          <w:ilvl w:val="0"/>
          <w:numId w:val="17"/>
        </w:numPr>
        <w:rPr>
          <w:b/>
        </w:rPr>
      </w:pPr>
      <w:r w:rsidRPr="00B25DF3">
        <w:rPr>
          <w:b/>
        </w:rPr>
        <w:t xml:space="preserve">Yellow </w:t>
      </w:r>
      <w:r w:rsidRPr="00B25DF3">
        <w:sym w:font="Wingdings" w:char="F0E0"/>
      </w:r>
      <w:r w:rsidRPr="00B25DF3">
        <w:rPr>
          <w:b/>
        </w:rPr>
        <w:t xml:space="preserve"> outer flow</w:t>
      </w:r>
    </w:p>
    <w:p w14:paraId="565F1845" w14:textId="2A36BBA4" w:rsidR="00B25DF3" w:rsidRDefault="00B25DF3" w:rsidP="00B25DF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I have used 2 connectors for wall – inner flow connector and outer flow connector</w:t>
      </w:r>
    </w:p>
    <w:p w14:paraId="020F5E8F" w14:textId="10C9427F" w:rsidR="00B25DF3" w:rsidRDefault="00B25DF3" w:rsidP="00B25DF3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I have used single connector for room which acts as both inner and outer flow.</w:t>
      </w:r>
    </w:p>
    <w:p w14:paraId="1408B34B" w14:textId="608EDFE4" w:rsidR="00B25DF3" w:rsidRPr="00B25DF3" w:rsidRDefault="00B25DF3" w:rsidP="00B25DF3">
      <w:pPr>
        <w:ind w:left="360"/>
        <w:rPr>
          <w:b/>
        </w:rPr>
      </w:pPr>
      <w:r w:rsidRPr="00B25DF3">
        <w:rPr>
          <w:b/>
          <w:color w:val="000000" w:themeColor="text1"/>
        </w:rPr>
        <w:t xml:space="preserve">Challenge faced with 2 connectors for room: </w:t>
      </w:r>
      <w:r>
        <w:rPr>
          <w:b/>
        </w:rPr>
        <w:t>By adding 2 connectors to the room, I had complex issues using connect statement. So, I reduced it to ONE.</w:t>
      </w:r>
    </w:p>
    <w:p w14:paraId="6B767F3F" w14:textId="64023C95" w:rsidR="00B25DF3" w:rsidRDefault="00B25DF3" w:rsidP="0059495E">
      <w:pPr>
        <w:rPr>
          <w:b/>
        </w:rPr>
      </w:pPr>
    </w:p>
    <w:p w14:paraId="44DB03C9" w14:textId="77777777" w:rsidR="00B25DF3" w:rsidRDefault="00B25DF3" w:rsidP="0059495E">
      <w:pPr>
        <w:rPr>
          <w:b/>
        </w:rPr>
      </w:pPr>
    </w:p>
    <w:p w14:paraId="5EC801C8" w14:textId="4A7A6A27" w:rsidR="00B25DF3" w:rsidRDefault="0018437D" w:rsidP="0059495E">
      <w:pPr>
        <w:rPr>
          <w:b/>
          <w:color w:val="000000" w:themeColor="text1"/>
          <w:u w:val="single"/>
        </w:rPr>
      </w:pPr>
      <w:r w:rsidRPr="0018437D">
        <w:rPr>
          <w:b/>
          <w:color w:val="000000" w:themeColor="text1"/>
          <w:u w:val="single"/>
        </w:rPr>
        <w:lastRenderedPageBreak/>
        <w:t>GRAPHS</w:t>
      </w:r>
    </w:p>
    <w:p w14:paraId="395488A3" w14:textId="0B3BE6F5" w:rsidR="0018437D" w:rsidRDefault="006E7512" w:rsidP="0059495E">
      <w:pPr>
        <w:rPr>
          <w:color w:val="000000" w:themeColor="text1"/>
        </w:rPr>
      </w:pPr>
      <w:r>
        <w:rPr>
          <w:color w:val="000000" w:themeColor="text1"/>
        </w:rPr>
        <w:t xml:space="preserve">Heat flows from hotter region to cooler region. All my temperature is in </w:t>
      </w:r>
      <w:r w:rsidRPr="006E7512">
        <w:rPr>
          <w:color w:val="000000" w:themeColor="text1"/>
          <w:u w:val="single"/>
        </w:rPr>
        <w:t>degree Celsius</w:t>
      </w:r>
      <w:r>
        <w:rPr>
          <w:color w:val="000000" w:themeColor="text1"/>
        </w:rPr>
        <w:t xml:space="preserve"> and not converted to Kelvin.</w:t>
      </w:r>
    </w:p>
    <w:p w14:paraId="672695FC" w14:textId="0C97260C" w:rsidR="006E7512" w:rsidRDefault="006E7512" w:rsidP="0059495E">
      <w:pPr>
        <w:rPr>
          <w:color w:val="000000" w:themeColor="text1"/>
          <w:u w:val="single"/>
        </w:rPr>
      </w:pPr>
      <w:r w:rsidRPr="006E7512">
        <w:rPr>
          <w:color w:val="000000" w:themeColor="text1"/>
        </w:rPr>
        <w:t>Initially</w:t>
      </w:r>
      <w:r>
        <w:rPr>
          <w:color w:val="000000" w:themeColor="text1"/>
          <w:u w:val="single"/>
        </w:rPr>
        <w:t>,</w:t>
      </w:r>
    </w:p>
    <w:p w14:paraId="1D9B4512" w14:textId="062B738E" w:rsidR="006E7512" w:rsidRDefault="006E7512" w:rsidP="006E7512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Room temperature is 20-degree C</w:t>
      </w:r>
    </w:p>
    <w:p w14:paraId="6C683D89" w14:textId="5BE86F8F" w:rsidR="006E7512" w:rsidRDefault="006E7512" w:rsidP="006E7512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Environment temperature is zero (0) degree C</w:t>
      </w:r>
    </w:p>
    <w:p w14:paraId="45BAC55B" w14:textId="07BA0155" w:rsidR="006E7512" w:rsidRDefault="006E7512" w:rsidP="006E7512">
      <w:pPr>
        <w:ind w:left="360"/>
        <w:rPr>
          <w:color w:val="000000" w:themeColor="text1"/>
        </w:rPr>
      </w:pPr>
      <w:r>
        <w:rPr>
          <w:color w:val="000000" w:themeColor="text1"/>
        </w:rPr>
        <w:t>So, the heat must flow from room to the environment. Now, temperature inside the room will initially be cooled down to Zero degree Celsius as shown in the graph below.</w:t>
      </w:r>
    </w:p>
    <w:p w14:paraId="614EA0EA" w14:textId="2080109E" w:rsidR="006E7512" w:rsidRDefault="006E7512" w:rsidP="006E7512">
      <w:pPr>
        <w:ind w:left="360"/>
        <w:rPr>
          <w:color w:val="000000" w:themeColor="text1"/>
        </w:rPr>
      </w:pPr>
    </w:p>
    <w:p w14:paraId="6C0A4E8B" w14:textId="58E75337" w:rsidR="006E7512" w:rsidRPr="006E7512" w:rsidRDefault="006E7512" w:rsidP="006E7512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3D70596B" wp14:editId="1688BE24">
            <wp:extent cx="5486400" cy="3204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B629" w14:textId="3ED33DFC" w:rsidR="006E7512" w:rsidRDefault="006E7512" w:rsidP="0059495E">
      <w:pPr>
        <w:rPr>
          <w:b/>
          <w:color w:val="000000" w:themeColor="text1"/>
        </w:rPr>
      </w:pPr>
      <w:r w:rsidRPr="006E7512">
        <w:rPr>
          <w:b/>
          <w:color w:val="000000" w:themeColor="text1"/>
          <w:u w:val="single"/>
        </w:rPr>
        <w:t>Graph:1</w:t>
      </w:r>
      <w:r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</w:rPr>
        <w:t>Temperature falls from 20-degree C to Zero Degree C [Room-1]</w:t>
      </w:r>
    </w:p>
    <w:p w14:paraId="48FDB082" w14:textId="1F0CCC8A" w:rsidR="006E7512" w:rsidRPr="006E7512" w:rsidRDefault="006E7512" w:rsidP="0059495E">
      <w:pPr>
        <w:rPr>
          <w:b/>
          <w:color w:val="000000" w:themeColor="text1"/>
          <w:sz w:val="28"/>
          <w:szCs w:val="28"/>
          <w:u w:val="single"/>
        </w:rPr>
      </w:pPr>
      <w:r w:rsidRPr="006E7512">
        <w:rPr>
          <w:b/>
          <w:color w:val="000000" w:themeColor="text1"/>
          <w:sz w:val="28"/>
          <w:szCs w:val="28"/>
          <w:u w:val="single"/>
        </w:rPr>
        <w:t>Graph comparing 2 rooms temperature.</w:t>
      </w:r>
    </w:p>
    <w:p w14:paraId="490F9EE0" w14:textId="78F3BF3A" w:rsidR="006E7512" w:rsidRPr="006E7512" w:rsidRDefault="006E7512" w:rsidP="006E7512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6E7512">
        <w:rPr>
          <w:color w:val="000000" w:themeColor="text1"/>
        </w:rPr>
        <w:t>One that is closest to the environment and the one far from the environment.</w:t>
      </w:r>
    </w:p>
    <w:p w14:paraId="39FC1EFD" w14:textId="113ADEB1" w:rsidR="006E7512" w:rsidRDefault="006E7512" w:rsidP="006E7512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6E7512">
        <w:rPr>
          <w:color w:val="000000" w:themeColor="text1"/>
        </w:rPr>
        <w:t>Room closest to the environment should cool down fast compared to the one that is away from the environment (or surrounded by other rooms)</w:t>
      </w:r>
    </w:p>
    <w:p w14:paraId="1A7DD657" w14:textId="45365618" w:rsidR="006E7512" w:rsidRDefault="006E7512" w:rsidP="006E7512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Room -1 is close to the environment.</w:t>
      </w:r>
    </w:p>
    <w:p w14:paraId="5091B07B" w14:textId="35691C6D" w:rsidR="006E7512" w:rsidRDefault="006E7512" w:rsidP="006E7512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Room – 5 is the innermost room surrounded by other rooms.</w:t>
      </w:r>
    </w:p>
    <w:p w14:paraId="1C7441E3" w14:textId="2AF25A89" w:rsidR="006E7512" w:rsidRDefault="006E7512" w:rsidP="006E7512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Room-1 must cool down faster than Room-5. This is shown in the below graph</w:t>
      </w:r>
    </w:p>
    <w:p w14:paraId="2E87F411" w14:textId="77777777" w:rsidR="006E7512" w:rsidRPr="006E7512" w:rsidRDefault="006E7512" w:rsidP="006E7512">
      <w:pPr>
        <w:pStyle w:val="ListParagraph"/>
        <w:rPr>
          <w:color w:val="000000" w:themeColor="text1"/>
        </w:rPr>
      </w:pPr>
    </w:p>
    <w:p w14:paraId="3292C041" w14:textId="7BCF8E04" w:rsidR="006E7512" w:rsidRDefault="006E7512" w:rsidP="0059495E">
      <w:p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27143B5" wp14:editId="17983A65">
            <wp:extent cx="5394960" cy="31907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931" cy="319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331A" w14:textId="3721AE47" w:rsidR="006E7512" w:rsidRDefault="006E7512" w:rsidP="0059495E">
      <w:pPr>
        <w:rPr>
          <w:b/>
          <w:color w:val="000000" w:themeColor="text1"/>
        </w:rPr>
      </w:pPr>
      <w:r w:rsidRPr="006E7512">
        <w:rPr>
          <w:b/>
          <w:color w:val="000000" w:themeColor="text1"/>
          <w:u w:val="single"/>
        </w:rPr>
        <w:t>Graph:2</w:t>
      </w:r>
      <w:r w:rsidR="005E0A7D">
        <w:rPr>
          <w:b/>
          <w:color w:val="000000" w:themeColor="text1"/>
          <w:u w:val="single"/>
        </w:rPr>
        <w:t xml:space="preserve"> </w:t>
      </w:r>
      <w:r w:rsidR="005E0A7D" w:rsidRPr="005E0A7D">
        <w:rPr>
          <w:b/>
          <w:color w:val="000000" w:themeColor="text1"/>
        </w:rPr>
        <w:t>Room-1 cools down faster than Room-5</w:t>
      </w:r>
      <w:r w:rsidR="005E0A7D">
        <w:rPr>
          <w:b/>
          <w:color w:val="000000" w:themeColor="text1"/>
        </w:rPr>
        <w:t xml:space="preserve"> </w:t>
      </w:r>
    </w:p>
    <w:p w14:paraId="2227A326" w14:textId="12E6379E" w:rsidR="005E0A7D" w:rsidRDefault="005E0A7D" w:rsidP="0059495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Comparing 3 </w:t>
      </w:r>
      <w:r w:rsidR="002A0CF2">
        <w:rPr>
          <w:b/>
          <w:color w:val="000000" w:themeColor="text1"/>
        </w:rPr>
        <w:t xml:space="preserve">different kinds of </w:t>
      </w:r>
      <w:r>
        <w:rPr>
          <w:b/>
          <w:color w:val="000000" w:themeColor="text1"/>
        </w:rPr>
        <w:t>Rooms</w:t>
      </w:r>
      <w:r w:rsidR="002A0CF2">
        <w:rPr>
          <w:b/>
          <w:color w:val="000000" w:themeColor="text1"/>
        </w:rPr>
        <w:t xml:space="preserve"> – cooling down</w:t>
      </w:r>
    </w:p>
    <w:p w14:paraId="1591F346" w14:textId="6096F7D6" w:rsidR="002A0CF2" w:rsidRPr="002A0CF2" w:rsidRDefault="002A0CF2" w:rsidP="002A0CF2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2A0CF2">
        <w:rPr>
          <w:color w:val="000000" w:themeColor="text1"/>
        </w:rPr>
        <w:t xml:space="preserve">Room-1 </w:t>
      </w:r>
      <w:r w:rsidRPr="002A0CF2">
        <w:rPr>
          <w:color w:val="000000" w:themeColor="text1"/>
        </w:rPr>
        <w:sym w:font="Wingdings" w:char="F0E0"/>
      </w:r>
      <w:r w:rsidRPr="002A0CF2">
        <w:rPr>
          <w:color w:val="000000" w:themeColor="text1"/>
        </w:rPr>
        <w:t xml:space="preserve"> closest to the environment</w:t>
      </w:r>
    </w:p>
    <w:p w14:paraId="1AAEA83B" w14:textId="42D4C0C2" w:rsidR="002A0CF2" w:rsidRPr="002A0CF2" w:rsidRDefault="002A0CF2" w:rsidP="002A0CF2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2A0CF2">
        <w:rPr>
          <w:color w:val="000000" w:themeColor="text1"/>
        </w:rPr>
        <w:t xml:space="preserve">Room-5 </w:t>
      </w:r>
      <w:r w:rsidRPr="002A0CF2">
        <w:rPr>
          <w:color w:val="000000" w:themeColor="text1"/>
        </w:rPr>
        <w:sym w:font="Wingdings" w:char="F0E0"/>
      </w:r>
      <w:r w:rsidRPr="002A0CF2">
        <w:rPr>
          <w:color w:val="000000" w:themeColor="text1"/>
        </w:rPr>
        <w:t xml:space="preserve"> inner most </w:t>
      </w:r>
      <w:proofErr w:type="gramStart"/>
      <w:r w:rsidRPr="002A0CF2">
        <w:rPr>
          <w:color w:val="000000" w:themeColor="text1"/>
        </w:rPr>
        <w:t>room(</w:t>
      </w:r>
      <w:proofErr w:type="gramEnd"/>
      <w:r w:rsidRPr="002A0CF2">
        <w:rPr>
          <w:color w:val="000000" w:themeColor="text1"/>
        </w:rPr>
        <w:t>surrounded by other rooms)</w:t>
      </w:r>
    </w:p>
    <w:p w14:paraId="76F3B887" w14:textId="0B0D04DE" w:rsidR="002A0CF2" w:rsidRPr="002A0CF2" w:rsidRDefault="002A0CF2" w:rsidP="002A0CF2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2A0CF2">
        <w:rPr>
          <w:color w:val="000000" w:themeColor="text1"/>
        </w:rPr>
        <w:t xml:space="preserve">Room-4 </w:t>
      </w:r>
      <w:r w:rsidRPr="002A0CF2">
        <w:rPr>
          <w:color w:val="000000" w:themeColor="text1"/>
        </w:rPr>
        <w:sym w:font="Wingdings" w:char="F0E0"/>
      </w:r>
      <w:r w:rsidRPr="002A0CF2">
        <w:rPr>
          <w:color w:val="000000" w:themeColor="text1"/>
        </w:rPr>
        <w:t xml:space="preserve"> surrounded one side by the environment and other 3 sides by rooms</w:t>
      </w:r>
    </w:p>
    <w:p w14:paraId="0D806D1A" w14:textId="37686ADD" w:rsidR="002A0CF2" w:rsidRDefault="002A0CF2" w:rsidP="002A0CF2">
      <w:pPr>
        <w:pStyle w:val="ListParagraph"/>
        <w:rPr>
          <w:b/>
          <w:color w:val="000000" w:themeColor="text1"/>
        </w:rPr>
      </w:pPr>
    </w:p>
    <w:p w14:paraId="02EEC652" w14:textId="2DD4C31A" w:rsidR="002A0CF2" w:rsidRDefault="002A0CF2" w:rsidP="002A0CF2">
      <w:pPr>
        <w:pStyle w:val="ListParagraph"/>
        <w:jc w:val="center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2CC08A5F" wp14:editId="39AC9B76">
            <wp:extent cx="5135245" cy="287274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36" cy="28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8FFD" w14:textId="48471F21" w:rsidR="002A0CF2" w:rsidRDefault="002A0CF2" w:rsidP="002A0CF2">
      <w:pPr>
        <w:pStyle w:val="ListParagraph"/>
        <w:jc w:val="center"/>
        <w:rPr>
          <w:b/>
          <w:color w:val="000000" w:themeColor="text1"/>
        </w:rPr>
      </w:pPr>
      <w:r w:rsidRPr="002A0CF2">
        <w:rPr>
          <w:b/>
          <w:color w:val="000000" w:themeColor="text1"/>
          <w:u w:val="single"/>
        </w:rPr>
        <w:t>Graph:3</w:t>
      </w:r>
      <w:r>
        <w:rPr>
          <w:b/>
          <w:color w:val="000000" w:themeColor="text1"/>
        </w:rPr>
        <w:t xml:space="preserve"> </w:t>
      </w:r>
      <w:r w:rsidRPr="002A0CF2">
        <w:rPr>
          <w:b/>
          <w:color w:val="000000" w:themeColor="text1"/>
        </w:rPr>
        <w:t>Room-5 &gt; Room-4 &gt; Room-1</w:t>
      </w:r>
    </w:p>
    <w:p w14:paraId="66FABA13" w14:textId="77777777" w:rsidR="002A0CF2" w:rsidRPr="002A0CF2" w:rsidRDefault="002A0CF2" w:rsidP="002A0CF2">
      <w:pPr>
        <w:pStyle w:val="ListParagraph"/>
        <w:jc w:val="center"/>
        <w:rPr>
          <w:b/>
          <w:color w:val="000000" w:themeColor="text1"/>
        </w:rPr>
      </w:pPr>
    </w:p>
    <w:p w14:paraId="3191220B" w14:textId="61359484" w:rsidR="002A0CF2" w:rsidRPr="002A0CF2" w:rsidRDefault="002A0CF2" w:rsidP="0059495E">
      <w:pPr>
        <w:rPr>
          <w:b/>
          <w:color w:val="000000" w:themeColor="text1"/>
          <w:u w:val="single"/>
        </w:rPr>
      </w:pPr>
      <w:r w:rsidRPr="002A0CF2">
        <w:rPr>
          <w:b/>
          <w:color w:val="000000" w:themeColor="text1"/>
          <w:u w:val="single"/>
        </w:rPr>
        <w:lastRenderedPageBreak/>
        <w:t>Conclusion of Graph-2:</w:t>
      </w:r>
    </w:p>
    <w:p w14:paraId="4D1C177E" w14:textId="5F8F6830" w:rsidR="006E7512" w:rsidRDefault="002A0CF2" w:rsidP="0059495E">
      <w:pPr>
        <w:rPr>
          <w:color w:val="000000" w:themeColor="text1"/>
        </w:rPr>
      </w:pPr>
      <w:r w:rsidRPr="002A0CF2">
        <w:rPr>
          <w:color w:val="000000" w:themeColor="text1"/>
        </w:rPr>
        <w:t>Room-5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cools down at slower rate when compared to Room-4 and Room-4 cools down at slower rate when compared to Room-1</w:t>
      </w:r>
    </w:p>
    <w:p w14:paraId="4854E7A6" w14:textId="472BBF67" w:rsidR="00B155EC" w:rsidRDefault="002A0CF2" w:rsidP="00B155EC">
      <w:pPr>
        <w:jc w:val="center"/>
        <w:rPr>
          <w:b/>
          <w:color w:val="000000" w:themeColor="text1"/>
        </w:rPr>
      </w:pPr>
      <w:r w:rsidRPr="002A0CF2">
        <w:rPr>
          <w:b/>
          <w:color w:val="000000" w:themeColor="text1"/>
          <w:u w:val="single"/>
        </w:rPr>
        <w:t>Rate of cooling down</w:t>
      </w:r>
      <w:r>
        <w:rPr>
          <w:color w:val="000000" w:themeColor="text1"/>
        </w:rPr>
        <w:t>: Time taken by each room is given by</w:t>
      </w:r>
      <w:r>
        <w:rPr>
          <w:color w:val="000000" w:themeColor="text1"/>
        </w:rPr>
        <w:br/>
      </w:r>
      <w:r w:rsidRPr="002A0CF2">
        <w:rPr>
          <w:b/>
          <w:color w:val="000000" w:themeColor="text1"/>
        </w:rPr>
        <w:t>Room-5 &gt; Room-4 &gt; Room-1</w:t>
      </w:r>
    </w:p>
    <w:p w14:paraId="745AA8A8" w14:textId="77777777" w:rsidR="00631E87" w:rsidRDefault="00631E87" w:rsidP="00B155EC">
      <w:pPr>
        <w:jc w:val="center"/>
        <w:rPr>
          <w:b/>
          <w:color w:val="000000" w:themeColor="text1"/>
        </w:rPr>
      </w:pPr>
      <w:bookmarkStart w:id="5" w:name="_GoBack"/>
      <w:bookmarkEnd w:id="5"/>
    </w:p>
    <w:p w14:paraId="1A74D614" w14:textId="62BBCA18" w:rsidR="00631E87" w:rsidRPr="00631E87" w:rsidRDefault="00631E87" w:rsidP="00B155EC">
      <w:pPr>
        <w:jc w:val="center"/>
        <w:rPr>
          <w:b/>
          <w:color w:val="000000" w:themeColor="text1"/>
          <w:u w:val="single"/>
        </w:rPr>
      </w:pPr>
      <w:r w:rsidRPr="00631E87">
        <w:rPr>
          <w:b/>
          <w:color w:val="000000" w:themeColor="text1"/>
          <w:u w:val="single"/>
        </w:rPr>
        <w:t>Simulation set-up for my model</w:t>
      </w:r>
    </w:p>
    <w:p w14:paraId="5944E2F1" w14:textId="7E9D4752" w:rsidR="00631E87" w:rsidRDefault="00631E87" w:rsidP="00B155EC">
      <w:pPr>
        <w:jc w:val="center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72C6192F" wp14:editId="59FF7AF9">
            <wp:extent cx="5486400" cy="4775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742C" w14:textId="77777777" w:rsidR="00B155EC" w:rsidRPr="00631E87" w:rsidRDefault="00B155EC" w:rsidP="00B155EC">
      <w:pPr>
        <w:rPr>
          <w:color w:val="000000" w:themeColor="text1"/>
          <w:sz w:val="28"/>
          <w:szCs w:val="28"/>
        </w:rPr>
      </w:pPr>
      <w:r w:rsidRPr="00631E87">
        <w:rPr>
          <w:color w:val="000000" w:themeColor="text1"/>
          <w:sz w:val="28"/>
          <w:szCs w:val="28"/>
        </w:rPr>
        <w:t>From all the above results, I would like to conclude that my model behaves as expected and hence it is correct.</w:t>
      </w:r>
    </w:p>
    <w:p w14:paraId="530ACCC7" w14:textId="183C5DDC" w:rsidR="002A0CF2" w:rsidRPr="00B155EC" w:rsidRDefault="00B155EC" w:rsidP="00B155EC">
      <w:pPr>
        <w:rPr>
          <w:b/>
          <w:color w:val="000000" w:themeColor="text1"/>
        </w:rPr>
      </w:pPr>
      <w:r>
        <w:rPr>
          <w:color w:val="000000" w:themeColor="text1"/>
        </w:rPr>
        <w:br/>
      </w:r>
      <w:r w:rsidR="002A0CF2">
        <w:rPr>
          <w:color w:val="000000" w:themeColor="text1"/>
        </w:rPr>
        <w:br/>
      </w:r>
    </w:p>
    <w:p w14:paraId="5717F11B" w14:textId="77777777" w:rsidR="002A0CF2" w:rsidRDefault="002A0CF2" w:rsidP="0059495E">
      <w:pPr>
        <w:rPr>
          <w:color w:val="000000" w:themeColor="text1"/>
        </w:rPr>
      </w:pPr>
    </w:p>
    <w:p w14:paraId="39A95610" w14:textId="77777777" w:rsidR="002A0CF2" w:rsidRPr="002A0CF2" w:rsidRDefault="002A0CF2" w:rsidP="0059495E">
      <w:pPr>
        <w:rPr>
          <w:color w:val="000000" w:themeColor="text1"/>
        </w:rPr>
      </w:pPr>
    </w:p>
    <w:p w14:paraId="33D765B6" w14:textId="77777777" w:rsidR="006E7512" w:rsidRPr="006E7512" w:rsidRDefault="006E7512" w:rsidP="0059495E">
      <w:pPr>
        <w:rPr>
          <w:b/>
          <w:color w:val="000000" w:themeColor="text1"/>
        </w:rPr>
      </w:pPr>
    </w:p>
    <w:p w14:paraId="59E90D3A" w14:textId="77777777" w:rsidR="0059495E" w:rsidRPr="00775303" w:rsidRDefault="0059495E" w:rsidP="0059495E">
      <w:pPr>
        <w:rPr>
          <w:b/>
        </w:rPr>
      </w:pPr>
    </w:p>
    <w:sectPr w:rsidR="0059495E" w:rsidRPr="00775303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BAFFB" w14:textId="77777777" w:rsidR="0015444A" w:rsidRDefault="0015444A" w:rsidP="00C6554A">
      <w:pPr>
        <w:spacing w:before="0" w:after="0" w:line="240" w:lineRule="auto"/>
      </w:pPr>
      <w:r>
        <w:separator/>
      </w:r>
    </w:p>
  </w:endnote>
  <w:endnote w:type="continuationSeparator" w:id="0">
    <w:p w14:paraId="75FCD63A" w14:textId="77777777" w:rsidR="0015444A" w:rsidRDefault="0015444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CC090" w14:textId="77777777" w:rsidR="00775303" w:rsidRDefault="0077530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4C667" w14:textId="77777777" w:rsidR="0015444A" w:rsidRDefault="0015444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A310DD1" w14:textId="77777777" w:rsidR="0015444A" w:rsidRDefault="0015444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D80046"/>
    <w:multiLevelType w:val="hybridMultilevel"/>
    <w:tmpl w:val="D0DABC30"/>
    <w:lvl w:ilvl="0" w:tplc="B8E6C8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34420EF"/>
    <w:multiLevelType w:val="hybridMultilevel"/>
    <w:tmpl w:val="B0903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B6973"/>
    <w:multiLevelType w:val="hybridMultilevel"/>
    <w:tmpl w:val="55F4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762BA"/>
    <w:multiLevelType w:val="hybridMultilevel"/>
    <w:tmpl w:val="6C3E08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00F0C"/>
    <w:multiLevelType w:val="hybridMultilevel"/>
    <w:tmpl w:val="82AA5D76"/>
    <w:lvl w:ilvl="0" w:tplc="8ECA6F9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1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F3"/>
    <w:rsid w:val="00000324"/>
    <w:rsid w:val="0015444A"/>
    <w:rsid w:val="0018437D"/>
    <w:rsid w:val="002554CD"/>
    <w:rsid w:val="00293B83"/>
    <w:rsid w:val="002A0CF2"/>
    <w:rsid w:val="002B4294"/>
    <w:rsid w:val="00333D0D"/>
    <w:rsid w:val="003F49F2"/>
    <w:rsid w:val="0041737E"/>
    <w:rsid w:val="004C049F"/>
    <w:rsid w:val="005000E2"/>
    <w:rsid w:val="00505634"/>
    <w:rsid w:val="0059495E"/>
    <w:rsid w:val="005E0A7D"/>
    <w:rsid w:val="00631E87"/>
    <w:rsid w:val="006A3CE7"/>
    <w:rsid w:val="006E7512"/>
    <w:rsid w:val="00771DF3"/>
    <w:rsid w:val="00775303"/>
    <w:rsid w:val="0082118B"/>
    <w:rsid w:val="009166C4"/>
    <w:rsid w:val="00994B84"/>
    <w:rsid w:val="00A15656"/>
    <w:rsid w:val="00B155EC"/>
    <w:rsid w:val="00B25DF3"/>
    <w:rsid w:val="00C612DD"/>
    <w:rsid w:val="00C6554A"/>
    <w:rsid w:val="00ED7C44"/>
    <w:rsid w:val="00F54748"/>
    <w:rsid w:val="00FE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032B"/>
  <w15:chartTrackingRefBased/>
  <w15:docId w15:val="{40934AC3-C84F-499A-B781-89FE7E39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B2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ha.KARAN-PC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555</TotalTime>
  <Pages>8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4</cp:revision>
  <dcterms:created xsi:type="dcterms:W3CDTF">2018-03-18T20:32:00Z</dcterms:created>
  <dcterms:modified xsi:type="dcterms:W3CDTF">2018-03-19T05:47:00Z</dcterms:modified>
</cp:coreProperties>
</file>